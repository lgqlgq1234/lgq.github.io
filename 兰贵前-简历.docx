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spacing w:line="20" w:lineRule="exact"/>
        <w:rPr>
          <w:rFonts w:ascii="Microsoft YaHei" w:hAnsi="Microsoft YaHei" w:eastAsia="Microsoft YaHei"/>
        </w:rPr>
      </w:pPr>
    </w:p>
    <w:p>
      <w:pPr>
        <w:snapToGrid w:val="0"/>
        <w:spacing w:line="20" w:lineRule="exact"/>
        <w:rPr>
          <w:rFonts w:ascii="Microsoft YaHei" w:hAnsi="Microsoft YaHei" w:eastAsia="Microsoft YaHei"/>
        </w:rPr>
      </w:pPr>
    </w:p>
    <w:p>
      <w:pPr>
        <w:snapToGrid w:val="0"/>
        <w:spacing w:line="20" w:lineRule="exact"/>
        <w:rPr>
          <w:rFonts w:ascii="Microsoft YaHei" w:hAnsi="Microsoft YaHei" w:eastAsia="Microsoft YaHei"/>
        </w:rPr>
      </w:pPr>
    </w:p>
    <w:tbl>
      <w:tblPr>
        <w:tblStyle w:val="11"/>
        <w:tblW w:w="120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2049" w:type="dxa"/>
            <w:shd w:val="clear" w:color="auto" w:fill="40444D"/>
            <w:vAlign w:val="bottom"/>
          </w:tcPr>
          <w:p>
            <w:pPr>
              <w:snapToGrid w:val="0"/>
              <w:ind w:left="630" w:leftChars="300"/>
              <w:rPr>
                <w:rFonts w:ascii="Microsoft YaHei" w:hAnsi="Microsoft YaHei" w:eastAsia="Microsoft YaHei"/>
                <w:color w:val="C9B697"/>
                <w:spacing w:val="60"/>
              </w:rPr>
            </w:pPr>
            <w:r>
              <w:rPr>
                <w:rFonts w:hint="eastAsia" w:ascii="Microsoft YaHei" w:hAnsi="Microsoft YaHei" w:eastAsia="Microsoft YaHei"/>
                <w:color w:val="C9B697"/>
                <w:spacing w:val="60"/>
              </w:rPr>
              <w:t xml:space="preserve"> </w:t>
            </w:r>
          </w:p>
          <w:p>
            <w:pPr>
              <w:snapToGrid w:val="0"/>
              <w:spacing w:line="840" w:lineRule="exact"/>
              <w:ind w:left="630" w:leftChars="300"/>
              <w:rPr>
                <w:rFonts w:hint="eastAsia" w:ascii="Microsoft YaHei" w:hAnsi="Microsoft YaHei" w:eastAsia="SimSun"/>
                <w:color w:val="404040" w:themeColor="text1" w:themeTint="BF"/>
                <w:sz w:val="22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Microsoft YaHei" w:hAnsi="Microsoft YaHei" w:eastAsia="Microsoft YaHei"/>
                <w:color w:val="FFFFFF" w:themeColor="background1"/>
                <w:sz w:val="56"/>
                <w:szCs w:val="56"/>
                <w:lang w:eastAsia="zh-CN"/>
                <w14:textFill>
                  <w14:solidFill>
                    <w14:schemeClr w14:val="bg1"/>
                  </w14:solidFill>
                </w14:textFill>
              </w:rPr>
              <w:t>兰贵前</w:t>
            </w:r>
            <w:r>
              <w:rPr>
                <w:rFonts w:hint="eastAsia" w:ascii="Arial" w:hAnsi="Arial" w:eastAsia="SimSun" w:cs="Arial"/>
                <w:sz w:val="18"/>
                <w:szCs w:val="18"/>
              </w:rPr>
              <w:drawing>
                <wp:inline distT="0" distB="0" distL="114300" distR="114300">
                  <wp:extent cx="304800" cy="304800"/>
                  <wp:effectExtent l="0" t="0" r="0" b="0"/>
                  <wp:docPr id="8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2049" w:type="dxa"/>
            <w:shd w:val="clear" w:color="auto" w:fill="C9B697"/>
            <w:vAlign w:val="center"/>
          </w:tcPr>
          <w:p>
            <w:pPr>
              <w:ind w:left="105" w:leftChars="50"/>
              <w:rPr>
                <w:rFonts w:hint="eastAsia" w:asciiTheme="minorEastAsia" w:hAnsiTheme="minorEastAsia" w:eastAsiaTheme="minorEastAsia" w:cstheme="minorEastAsia"/>
                <w:color w:val="40404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404040"/>
                <w:sz w:val="21"/>
                <w:szCs w:val="21"/>
              </w:rPr>
              <w:t>男 | 未婚 | 19</w:t>
            </w:r>
            <w:r>
              <w:rPr>
                <w:rFonts w:hint="eastAsia" w:asciiTheme="minorEastAsia" w:hAnsiTheme="minorEastAsia" w:cstheme="minorEastAsia"/>
                <w:color w:val="404040"/>
                <w:sz w:val="21"/>
                <w:szCs w:val="21"/>
                <w:lang w:val="en-US" w:eastAsia="zh-CN"/>
              </w:rPr>
              <w:t>97</w:t>
            </w:r>
            <w:r>
              <w:rPr>
                <w:rFonts w:hint="eastAsia" w:asciiTheme="minorEastAsia" w:hAnsiTheme="minorEastAsia" w:eastAsiaTheme="minorEastAsia" w:cstheme="minorEastAsia"/>
                <w:color w:val="404040"/>
                <w:sz w:val="21"/>
                <w:szCs w:val="21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color w:val="404040"/>
                <w:sz w:val="21"/>
                <w:szCs w:val="21"/>
                <w:lang w:val="en-US" w:eastAsia="zh-CN"/>
              </w:rPr>
              <w:t>06</w:t>
            </w:r>
            <w:r>
              <w:rPr>
                <w:rFonts w:hint="eastAsia" w:asciiTheme="minorEastAsia" w:hAnsiTheme="minorEastAsia" w:eastAsiaTheme="minorEastAsia" w:cstheme="minorEastAsia"/>
                <w:color w:val="404040"/>
                <w:sz w:val="21"/>
                <w:szCs w:val="21"/>
              </w:rPr>
              <w:t>月生 | 户口：</w:t>
            </w:r>
            <w:r>
              <w:rPr>
                <w:rFonts w:hint="eastAsia" w:asciiTheme="minorEastAsia" w:hAnsiTheme="minorEastAsia" w:cstheme="minorEastAsia"/>
                <w:color w:val="404040"/>
                <w:sz w:val="21"/>
                <w:szCs w:val="21"/>
                <w:lang w:eastAsia="zh-CN"/>
              </w:rPr>
              <w:t>广西河池</w:t>
            </w:r>
            <w:r>
              <w:rPr>
                <w:rFonts w:hint="eastAsia" w:asciiTheme="minorEastAsia" w:hAnsiTheme="minorEastAsia" w:eastAsiaTheme="minorEastAsia" w:cstheme="minorEastAsia"/>
                <w:color w:val="404040"/>
                <w:sz w:val="21"/>
                <w:szCs w:val="21"/>
              </w:rPr>
              <w:t xml:space="preserve"> | 现居住于湖南</w:t>
            </w:r>
            <w:r>
              <w:rPr>
                <w:rFonts w:hint="eastAsia" w:asciiTheme="minorEastAsia" w:hAnsiTheme="minorEastAsia" w:cstheme="minorEastAsia"/>
                <w:color w:val="404040"/>
                <w:sz w:val="21"/>
                <w:szCs w:val="21"/>
                <w:lang w:eastAsia="zh-CN"/>
              </w:rPr>
              <w:t>衡阳</w:t>
            </w:r>
            <w:r>
              <w:rPr>
                <w:rFonts w:hint="eastAsia" w:asciiTheme="minorEastAsia" w:hAnsiTheme="minorEastAsia" w:eastAsiaTheme="minorEastAsia" w:cstheme="minorEastAsia"/>
                <w:color w:val="404040"/>
                <w:sz w:val="21"/>
                <w:szCs w:val="21"/>
              </w:rPr>
              <w:t>-</w:t>
            </w:r>
            <w:r>
              <w:rPr>
                <w:rFonts w:hint="eastAsia" w:asciiTheme="minorEastAsia" w:hAnsiTheme="minorEastAsia" w:cstheme="minorEastAsia"/>
                <w:color w:val="404040"/>
                <w:sz w:val="21"/>
                <w:szCs w:val="21"/>
                <w:lang w:eastAsia="zh-CN"/>
              </w:rPr>
              <w:t>珠晖</w:t>
            </w:r>
            <w:r>
              <w:rPr>
                <w:rFonts w:hint="eastAsia" w:asciiTheme="minorEastAsia" w:hAnsiTheme="minorEastAsia" w:eastAsiaTheme="minorEastAsia" w:cstheme="minorEastAsia"/>
                <w:color w:val="404040"/>
                <w:sz w:val="21"/>
                <w:szCs w:val="21"/>
              </w:rPr>
              <w:t>区</w:t>
            </w:r>
            <w:r>
              <w:rPr>
                <w:rFonts w:hint="eastAsia" w:asciiTheme="minorEastAsia" w:hAnsiTheme="minorEastAsia" w:cstheme="minorEastAsia"/>
                <w:color w:val="404040"/>
                <w:sz w:val="21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 w:ascii="Microsoft YaHei" w:hAnsi="Microsoft YaHei" w:eastAsia="SimSun"/>
                <w:color w:val="404040" w:themeColor="text1" w:themeTint="BF"/>
                <w:sz w:val="22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drawing>
                <wp:inline distT="0" distB="0" distL="114300" distR="114300">
                  <wp:extent cx="1371600" cy="1895475"/>
                  <wp:effectExtent l="0" t="0" r="0" b="9525"/>
                  <wp:docPr id="86" name="图片 86" descr="xsxjzp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xsxjzp[1]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05" w:leftChars="50"/>
              <w:rPr>
                <w:rFonts w:hint="eastAsia" w:ascii="Microsoft YaHei" w:hAnsi="Microsoft YaHei" w:eastAsiaTheme="minorEastAsia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404040"/>
                <w:sz w:val="21"/>
                <w:szCs w:val="21"/>
                <w:lang w:val="en-US" w:eastAsia="zh-CN"/>
              </w:rPr>
              <w:t>18373472983</w:t>
            </w:r>
            <w:r>
              <w:rPr>
                <w:rFonts w:hint="eastAsia" w:asciiTheme="minorEastAsia" w:hAnsiTheme="minorEastAsia" w:eastAsiaTheme="minorEastAsia" w:cstheme="minorEastAsia"/>
                <w:color w:val="404040"/>
                <w:sz w:val="21"/>
                <w:szCs w:val="21"/>
              </w:rPr>
              <w:t>(手机)</w:t>
            </w:r>
            <w:r>
              <w:rPr>
                <w:rFonts w:hint="eastAsia" w:asciiTheme="minorEastAsia" w:hAnsiTheme="minorEastAsia" w:cstheme="minorEastAsia"/>
                <w:color w:val="404040"/>
                <w:sz w:val="21"/>
                <w:szCs w:val="21"/>
                <w:lang w:val="en-US" w:eastAsia="zh-CN"/>
              </w:rPr>
              <w:t xml:space="preserve">   E-mail: </w:t>
            </w:r>
            <w:r>
              <w:rPr>
                <w:rFonts w:hint="eastAsia" w:asciiTheme="minorEastAsia" w:hAnsiTheme="minorEastAsia" w:cstheme="minorEastAsia"/>
                <w:color w:val="40404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color w:val="404040"/>
                <w:sz w:val="21"/>
                <w:szCs w:val="21"/>
                <w:lang w:val="en-US" w:eastAsia="zh-CN"/>
              </w:rPr>
              <w:instrText xml:space="preserve"> HYPERLINK "mailto:longyucen310@gmail.com" </w:instrText>
            </w:r>
            <w:r>
              <w:rPr>
                <w:rFonts w:hint="eastAsia" w:asciiTheme="minorEastAsia" w:hAnsiTheme="minorEastAsia" w:cstheme="minorEastAsia"/>
                <w:color w:val="40404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cstheme="minorEastAsia"/>
                <w:color w:val="404040"/>
                <w:sz w:val="21"/>
                <w:szCs w:val="21"/>
                <w:lang w:val="en-US" w:eastAsia="zh-CN"/>
              </w:rPr>
              <w:t>531231652@qq.com</w:t>
            </w:r>
            <w:r>
              <w:rPr>
                <w:rFonts w:hint="eastAsia" w:asciiTheme="minorEastAsia" w:hAnsiTheme="minorEastAsia" w:cstheme="minorEastAsia"/>
                <w:color w:val="404040"/>
                <w:sz w:val="21"/>
                <w:szCs w:val="21"/>
                <w:lang w:val="en-US" w:eastAsia="zh-CN"/>
              </w:rPr>
              <w:fldChar w:fldCharType="end"/>
            </w:r>
          </w:p>
        </w:tc>
      </w:tr>
    </w:tbl>
    <w:p>
      <w:pPr>
        <w:snapToGrid w:val="0"/>
        <w:spacing w:before="312" w:beforeLines="100" w:line="360" w:lineRule="exact"/>
        <w:rPr>
          <w:rFonts w:asciiTheme="minorEastAsia" w:hAnsiTheme="minorEastAsia"/>
        </w:rPr>
      </w:pPr>
      <w:bookmarkStart w:id="0" w:name="photo"/>
    </w:p>
    <w:tbl>
      <w:tblPr>
        <w:tblStyle w:val="11"/>
        <w:tblW w:w="12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10903"/>
        <w:gridCol w:w="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5" w:hRule="atLeast"/>
        </w:trPr>
        <w:tc>
          <w:tcPr>
            <w:tcW w:w="574" w:type="dxa"/>
          </w:tcPr>
          <w:p>
            <w:pPr>
              <w:snapToGrid w:val="0"/>
              <w:spacing w:before="312" w:beforeLines="100"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903" w:type="dxa"/>
          </w:tcPr>
          <w:p>
            <w:pPr>
              <w:tabs>
                <w:tab w:val="left" w:pos="3510"/>
                <w:tab w:val="left" w:pos="7935"/>
              </w:tabs>
              <w:snapToGrid w:val="0"/>
              <w:spacing w:line="380" w:lineRule="exact"/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650" cy="322580"/>
                      <wp:effectExtent l="0" t="0" r="0" b="20955"/>
                      <wp:docPr id="4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2872"/>
                                <a:chOff x="0" y="0"/>
                                <a:chExt cx="6597412" cy="322872"/>
                              </a:xfrm>
                            </wpg:grpSpPr>
                            <wps:wsp>
                              <wps:cNvPr id="57" name="直接连接符 2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" name="矩形: 圆角 3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59" name="文本框 96"/>
                              <wps:cNvSpPr txBox="1"/>
                              <wps:spPr>
                                <a:xfrm>
                                  <a:off x="132301" y="0"/>
                                  <a:ext cx="1024218" cy="319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rFonts w:hint="eastAsia" w:eastAsiaTheme="minorEastAsia"/>
                                        <w:color w:val="C9B697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求职意向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60" name="矩形: 圆角 29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5pt;" coordsize="6597412,322872" o:gfxdata="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Lr2/7bVAAAABQEAAA8AAAAAAAAAAQAgAAAAIgAAAGRycy9kb3ducmV2LnhtbFBLAQIU&#10;ABQAAAAIAIdO4kAdQn7AhQMAAIoKAAAOAAAAAAAAAAEAIAAAACQBAABkcnMvZTJvRG9jLnhtbFBL&#10;BQYAAAAABgAGAFkBAAAbBwAAAAA=&#10;">
                      <o:lock v:ext="edit" aspectratio="f"/>
                      <v:line id="直接连接符 2" o:spid="_x0000_s1026" o:spt="20" style="position:absolute;left:0;top:322872;height:0;width:6597412;" filled="f" stroked="t" coordsize="21600,21600" o:gfxdata="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Vn/g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3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EXZ7OroAAADb&#10;AAAADwAAAGRycy9kb3ducmV2LnhtbEVPy4rCMBTdC/MP4QruNFUcKR2jCxlRZ1bWIszu0lzbYnNT&#10;k/j6+8lCcHk47/nyYVpxI+cbywrGowQEcWl1w5WC4rAepiB8QNbYWiYFT/KwXHz05phpe+c93fJQ&#10;iRjCPkMFdQhdJqUvazLoR7YjjtzJOoMhQldJ7fAew00rJ0kykwYbjg01drSqqTznV6NgfTynv7t8&#10;+zfZrKbTb1f8HAu+KDXoj5MvEIEe4S1+ubdawWccG7/E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dns6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301;top:0;height:319880;width:1024218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rFonts w:hint="eastAsia" w:eastAsiaTheme="minorEastAsia"/>
                                  <w:color w:val="C9B69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求职意向</w:t>
                              </w:r>
                            </w:p>
                          </w:txbxContent>
                        </v:textbox>
                      </v:shape>
                      <v:roundrect id="矩形: 圆角 29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l50Xb7cAAADb&#10;AAAADwAAAGRycy9kb3ducmV2LnhtbEVPy6rCMBDdC/5DGMGdJgrKpRpdCIoKgk9wOTZjW2wmtYmv&#10;vzcL4S4P5z2evm0pnlT7wrGGXleBIE6dKTjTcDzMO38gfEA2WDomDR/yMJ00G2NMjHvxjp77kIkY&#10;wj5BDXkIVSKlT3Oy6LuuIo7c1dUWQ4R1Jk2NrxhuS9lXaigtFhwbcqxollN62z+shmJhL8vb4bxS&#10;+DnfB9tLWKvTRut2q6dGIAK9w7/4514aDcO4Pn6JP0BO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nRdv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510"/>
                <w:tab w:val="left" w:pos="7935"/>
              </w:tabs>
              <w:snapToGrid w:val="0"/>
              <w:spacing w:line="380" w:lineRule="exact"/>
              <w:rPr>
                <w:rFonts w:asciiTheme="minorEastAsia" w:hAnsiTheme="minorEastAsia"/>
              </w:rPr>
            </w:pP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·工作性质：  全职、兼职</w: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hint="eastAsia" w:asciiTheme="minorEastAsia" w:hAnsiTheme="minorEastAsia" w:eastAsia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·期望职业：  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JAVA工程师</w: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·期望行业：  IT 服务(系统/数据/维护)、计算机硬件、通信/电信/网络设备</w: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hint="eastAsia" w:asciiTheme="minorEastAsia" w:hAnsiTheme="minorEastAsia" w:eastAsia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·工作地区：  </w:t>
            </w:r>
            <w:r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杭州</w: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·期望月薪：  面议</w: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·目前状况： 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应届毕业生</w:t>
            </w:r>
          </w:p>
        </w:tc>
        <w:tc>
          <w:tcPr>
            <w:tcW w:w="563" w:type="dxa"/>
          </w:tcPr>
          <w:p>
            <w:pPr>
              <w:snapToGrid w:val="0"/>
              <w:spacing w:before="312" w:beforeLines="100"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7" w:hRule="atLeast"/>
        </w:trPr>
        <w:tc>
          <w:tcPr>
            <w:tcW w:w="574" w:type="dxa"/>
            <w:vMerge w:val="restart"/>
          </w:tcPr>
          <w:p>
            <w:pPr>
              <w:snapToGrid w:val="0"/>
              <w:spacing w:before="312" w:beforeLines="100"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903" w:type="dxa"/>
          </w:tcPr>
          <w:p>
            <w:pPr>
              <w:tabs>
                <w:tab w:val="left" w:pos="3510"/>
                <w:tab w:val="left" w:pos="7935"/>
              </w:tabs>
              <w:snapToGrid w:val="0"/>
              <w:spacing w:before="312" w:beforeLines="100" w:line="350" w:lineRule="exact"/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650" cy="322580"/>
                      <wp:effectExtent l="0" t="0" r="0" b="20955"/>
                      <wp:docPr id="49" name="组合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2872"/>
                                <a:chOff x="0" y="0"/>
                                <a:chExt cx="6597412" cy="322872"/>
                              </a:xfrm>
                            </wpg:grpSpPr>
                            <wps:wsp>
                              <wps:cNvPr id="2" name="直接连接符 2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" name="矩形: 圆角 3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5" name="文本框 96"/>
                              <wps:cNvSpPr txBox="1"/>
                              <wps:spPr>
                                <a:xfrm>
                                  <a:off x="132301" y="0"/>
                                  <a:ext cx="1024218" cy="319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rFonts w:hint="eastAsia" w:eastAsiaTheme="minorEastAsia"/>
                                        <w:color w:val="C9B697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9" name="矩形: 圆角 29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5pt;" coordsize="6597412,322872" o:gfxdata="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C69v+21QAAAAUBAAAPAAAAAAAAAAEAIAAAACIAAABkcnMvZG93bnJldi54bWxQSwEC&#10;FAAUAAAACACHTuJAx0dLYYYDAACJCgAADgAAAAAAAAABACAAAAAkAQAAZHJzL2Uyb0RvYy54bWxQ&#10;SwUGAAAAAAYABgBZAQAAHAcAAAAA&#10;">
                      <o:lock v:ext="edit" aspectratio="f"/>
                      <v:line id="_x0000_s1026" o:spid="_x0000_s1026" o:spt="20" style="position:absolute;left:0;top:322872;height:0;width:6597412;" filled="f" stroked="t" coordsize="21600,21600" o:gfxdata="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6WgC+2AAAA2g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3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kum1qL4AAADa&#10;AAAADwAAAGRycy9kb3ducmV2LnhtbEWPzWrDMBCE74W8g9hCb7WcH4pxo+QQEpI2p7om0NtibW0T&#10;a+VIip2+fVQo9DjMzDfMcn0znRjI+daygmmSgiCurG65VlB+7p4zED4ga+wsk4If8rBeTR6WmGs7&#10;8gcNRahFhLDPUUETQp9L6auGDPrE9sTR+7bOYIjS1VI7HCPcdHKWpi/SYMtxocGeNg1V5+JqFOxO&#10;5+z4Vhy+ZvvNYrF15fup5ItST4/T9BVEoFv4D/+1D1rBHH6vxBs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m1qL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301;top:0;height:319880;width:1024218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rFonts w:hint="eastAsia" w:eastAsiaTheme="minorEastAsia"/>
                                  <w:color w:val="C9B69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v:roundrect id="矩形: 圆角 29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kM0HMr4AAADb&#10;AAAADwAAAGRycy9kb3ducmV2LnhtbEWPT2sCMRTE74V+h/AKvdVEoVK3Gz0UFCsI1rXg8e3mdTe4&#10;edlu4r9vbwoFj8PM/IbJZxfXihP1wXrWMBwoEMSVN5ZrDbti/vIGIkRkg61n0nClALPp40OOmfFn&#10;/qLTNtYiQThkqKGJscukDFVDDsPAd8TJ+/G9w5hkX0vT4znBXStHSo2lQ8tpocGOPhqqDtuj02AX&#10;rlweiv2nwuv+93VTxpX6Xmv9/DRU7yAiXeI9/N9eGg2jCfx9ST9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0HM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hint="eastAsia" w:eastAsia="Microsoft YaHei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2" w:name="_GoBack"/>
            <w:r>
              <w:rPr>
                <w:rFonts w:hint="eastAsia" w:eastAsia="Microsoft YaHei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对工作百分百的负责，对自己百分百的严格。</w:t>
            </w:r>
            <w:bookmarkEnd w:id="2"/>
          </w:p>
        </w:tc>
        <w:tc>
          <w:tcPr>
            <w:tcW w:w="563" w:type="dxa"/>
            <w:vMerge w:val="restart"/>
          </w:tcPr>
          <w:p>
            <w:pPr>
              <w:snapToGrid w:val="0"/>
              <w:spacing w:before="312" w:beforeLines="100"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574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903" w:type="dxa"/>
          </w:tcPr>
          <w:p>
            <w:pPr>
              <w:tabs>
                <w:tab w:val="left" w:pos="3510"/>
                <w:tab w:val="left" w:pos="7935"/>
              </w:tabs>
              <w:snapToGrid w:val="0"/>
              <w:spacing w:before="312" w:beforeLines="100" w:line="35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015" cy="364490"/>
                      <wp:effectExtent l="0" t="0" r="13335" b="15875"/>
                      <wp:docPr id="102" name="组合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64490"/>
                                <a:chOff x="0" y="0"/>
                                <a:chExt cx="6597412" cy="323165"/>
                              </a:xfrm>
                            </wpg:grpSpPr>
                            <wps:wsp>
                              <wps:cNvPr id="103" name="直接连接符 2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" name="矩形: 圆角 3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05" name="文本框 96"/>
                              <wps:cNvSpPr txBox="1"/>
                              <wps:spPr>
                                <a:xfrm>
                                  <a:off x="132293" y="0"/>
                                  <a:ext cx="1024508" cy="323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06" name="矩形: 圆角 29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8.7pt;width:519.45pt;" coordsize="6597412,323165" o:gfxdata="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YcMka1wAAAAUBAAAPAAAAAAAAAAEAIAAAACIAAABkcnMvZG93bnJldi54bWxQSwECFAAUAAAA&#10;CACHTuJAaehXZH4DAACSCgAADgAAAAAAAAABACAAAAAmAQAAZHJzL2Uyb0RvYy54bWxQSwUGAAAA&#10;AAYABgBZAQAAFgcAAAAA&#10;">
                      <o:lock v:ext="edit" aspectratio="f"/>
                      <v:line id="直接连接符 2" o:spid="_x0000_s1026" o:spt="20" style="position:absolute;left:0;top:322872;height:0;width:6597412;" filled="f" stroked="t" coordsize="21600,21600" o:gfxdata="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hpCZ7UAAADcAAAADwAA&#10;AAAAAAABACAAAAAiAAAAZHJzL2Rvd25yZXYueG1sUEsBAhQAFAAAAAgAh07iQDMvBZ47AAAAOQAA&#10;ABAAAAAAAAAAAQAgAAAABAEAAGRycy9zaGFwZXhtbC54bWxQSwUGAAAAAAYABgBbAQAArgMAAAAA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3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PqQYqLwAAADc&#10;AAAADwAAAGRycy9kb3ducmV2LnhtbEVPS2sCMRC+F/ofwhR6q4myiGyNHkSp1pPrIvQ2bMbdxc1k&#10;m8TXvzdCobf5+J4znd9sJy7kQ+tYw3CgQBBXzrRcayj3q48JiBCRDXaOScOdAsxnry9TzI278o4u&#10;RaxFCuGQo4Ymxj6XMlQNWQwD1xMn7ui8xZigr6XxeE3htpMjpcbSYsupocGeFg1Vp+JsNawOp8l2&#10;U6x/Rl+LLFv68vtQ8q/W729D9Qki0i3+i//ca5Pmqwyez6QL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kGKi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293;top:0;height:323165;width:1024508;" filled="f" stroked="f" coordsize="21600,21600" o:gfxdata="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m79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v:roundrect id="矩形: 圆角 29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6YbPZrsAAADc&#10;AAAADwAAAGRycy9kb3ducmV2LnhtbEVPTYvCMBC9L/gfwgje1kRhRarRg6DoguDqCh7HZmxLm0lt&#10;YtV/bxaEvc3jfc50/rCVaKnxhWMNg74CQZw6U3Cm4few/ByD8AHZYOWYNDzJw3zW+ZhiYtydf6jd&#10;h0zEEPYJashDqBMpfZqTRd93NXHkLq6xGCJsMmkavMdwW8mhUiNpseDYkGNNi5zScn+zGoqVPa/L&#10;w2mj8Hm6fu3O4Vsdt1r3ugM1ARHoEf7Fb/faxPlqBH/PxAvk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bPZ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3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74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  <w:bookmarkStart w:id="1" w:name="work" w:colFirst="1" w:colLast="1"/>
          </w:p>
        </w:tc>
        <w:tc>
          <w:tcPr>
            <w:tcW w:w="10903" w:type="dxa"/>
          </w:tcPr>
          <w:p>
            <w:pPr>
              <w:snapToGrid w:val="0"/>
              <w:spacing w:line="350" w:lineRule="exact"/>
              <w:rPr>
                <w:rFonts w:hint="eastAsia" w:asciiTheme="minorEastAsia" w:hAnsiTheme="minorEastAsia" w:eastAsia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.09-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至今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         湖南工学院                                 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网络工程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（本科）</w:t>
            </w:r>
          </w:p>
        </w:tc>
        <w:tc>
          <w:tcPr>
            <w:tcW w:w="563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574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903" w:type="dxa"/>
          </w:tcPr>
          <w:p>
            <w:pPr>
              <w:snapToGrid w:val="0"/>
              <w:spacing w:before="468" w:beforeLines="150" w:line="35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015" cy="385445"/>
                      <wp:effectExtent l="0" t="0" r="13335" b="13970"/>
                      <wp:docPr id="68" name="组合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85445"/>
                                <a:chOff x="0" y="0"/>
                                <a:chExt cx="6597412" cy="323165"/>
                              </a:xfrm>
                            </wpg:grpSpPr>
                            <wps:wsp>
                              <wps:cNvPr id="69" name="直接连接符 26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" name="矩形: 圆角 30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71" name="文本框 96"/>
                              <wps:cNvSpPr txBox="1"/>
                              <wps:spPr>
                                <a:xfrm>
                                  <a:off x="132293" y="0"/>
                                  <a:ext cx="1024508" cy="323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荣誉证书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72" name="矩形: 圆角 481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0.35pt;width:519.45pt;" coordsize="6597412,323165" o:gfxdata="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QdLFI9YAAAAFAQAADwAAAAAAAAABACAAAAAiAAAAZHJzL2Rvd25yZXYu&#10;eG1sUEsBAhQAFAAAAAgAh07iQNs7BxuMAwAAjwoAAA4AAAAAAAAAAQAgAAAAJQEAAGRycy9lMm9E&#10;b2MueG1sUEsFBgAAAAAGAAYAWQEAACMHAAAAAA==&#10;">
                      <o:lock v:ext="edit" aspectratio="f"/>
                      <v:line id="直接连接符 26" o:spid="_x0000_s1026" o:spt="20" style="position:absolute;left:0;top:322872;height:0;width:6597412;" filled="f" stroked="t" coordsize="21600,21600" o:gfxdata="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eYE1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30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pLUrXLoAAADb&#10;AAAADwAAAGRycy9kb3ducmV2LnhtbEVPy4rCMBTdC/MP4QruNFVkLB2jCxlRZ1bWIszu0lzbYnNT&#10;k/j6+8lCcHk47/nyYVpxI+cbywrGowQEcWl1w5WC4rAepiB8QNbYWiYFT/KwXHz05phpe+c93fJQ&#10;iRjCPkMFdQhdJqUvazLoR7YjjtzJOoMhQldJ7fAew00rJ0nyKQ02HBtq7GhVU3nOr0bB+nhOf3f5&#10;9m+yWU2n3674ORZ8UWrQHydfIAI9wlv8cm+1gllcH7/E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tStc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293;top:0;height:323165;width:1024508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荣誉证书</w:t>
                              </w:r>
                            </w:p>
                          </w:txbxContent>
                        </v:textbox>
                      </v:shape>
                      <v:roundrect id="矩形: 圆角 481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jdq6Xr4AAADb&#10;AAAADwAAAGRycy9kb3ducmV2LnhtbEWPT2sCMRTE74V+h/AKvdVEoVa2Gz0UFCsI1rXg8e3mdTe4&#10;edlu4r9vbwoFj8PM/IbJZxfXihP1wXrWMBwoEMSVN5ZrDbti/jIBESKywdYzabhSgNn08SHHzPgz&#10;f9FpG2uRIBwy1NDE2GVShqohh2HgO+Lk/fjeYUyyr6Xp8ZzgrpUjpcbSoeW00GBHHw1Vh+3RabAL&#10;Vy4Pxf5T4XX/+7op40p9r7V+fhqqdxCRLvEe/m8vjYa3Efx9ST9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q6X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3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74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903" w:type="dxa"/>
          </w:tcPr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hint="eastAsia" w:asciiTheme="minorEastAsia" w:hAnsiTheme="minorEastAsia" w:eastAsia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全国大学生</w:t>
            </w:r>
            <w:r>
              <w:rPr>
                <w:rFonts w:hint="default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英语四级考试</w:t>
            </w:r>
            <w:r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（</w:t>
            </w: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CET-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</w:t>
            </w:r>
            <w:r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）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563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574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903" w:type="dxa"/>
          </w:tcPr>
          <w:p>
            <w:pPr>
              <w:tabs>
                <w:tab w:val="left" w:pos="3436"/>
              </w:tabs>
              <w:snapToGrid w:val="0"/>
              <w:spacing w:before="468" w:beforeLines="150" w:line="35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015" cy="375285"/>
                      <wp:effectExtent l="0" t="0" r="0" b="6350"/>
                      <wp:docPr id="73" name="组合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75285"/>
                                <a:chOff x="0" y="0"/>
                                <a:chExt cx="6597412" cy="323165"/>
                              </a:xfrm>
                            </wpg:grpSpPr>
                            <wps:wsp>
                              <wps:cNvPr id="74" name="直接连接符 17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" name="矩形: 圆角 19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76" name="文本框 96"/>
                              <wps:cNvSpPr txBox="1"/>
                              <wps:spPr>
                                <a:xfrm>
                                  <a:off x="132293" y="0"/>
                                  <a:ext cx="1024508" cy="323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培训</w:t>
                                    </w: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77" name="矩形: 圆角 28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9.55pt;width:519.45pt;" coordsize="6597412,323165" o:gfxdata="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Rba7PdYAAAAFAQAADwAAAAAAAAABACAAAAAiAAAAZHJzL2Rvd25yZXYueG1s&#10;UEsBAhQAFAAAAAgAh07iQJ+krfmJAwAAjgoAAA4AAAAAAAAAAQAgAAAAJQEAAGRycy9lMm9Eb2Mu&#10;eG1sUEsFBgAAAAAGAAYAWQEAACAHAAAAAA==&#10;">
                      <o:lock v:ext="edit" aspectratio="f"/>
                      <v:line id="直接连接符 17" o:spid="_x0000_s1026" o:spt="20" style="position:absolute;left:0;top:322872;height:0;width:6597412;" filled="f" stroked="t" coordsize="21600,21600" o:gfxdata="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+PZa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19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tMKIxL4AAADb&#10;AAAADwAAAGRycy9kb3ducmV2LnhtbEWPT2sCMRTE70K/Q3iCt5pVrMpq9CAVbT25LoK3x+a5u7h5&#10;WZP4p9++KRQ8DjPzG2a+fJpG3Mn52rKCQT8BQVxYXXOpID+s36cgfEDW2FgmBT/kYbl468wx1fbB&#10;e7pnoRQRwj5FBVUIbSqlLyoy6Pu2JY7e2TqDIUpXSu3wEeGmkcMkGUuDNceFCltaVVRcsptRsD5e&#10;pruvbHsablaj0afLv485X5XqdQfJDESgZ3iF/9tbrWDyAX9f4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KIx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293;top:0;height:323165;width:1024508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培训</w:t>
                              </w: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v:textbox>
                      </v:shape>
                      <v:roundrect id="矩形: 圆角 28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na0ZxrwAAADb&#10;AAAADwAAAGRycy9kb3ducmV2LnhtbEWPS4sCMRCE7wv+h9CCtzVR8MGs0cOCooLga8FjO+mdGZx0&#10;xkl8/XsjCB6LqvqKGk3uthRXqn3hWEOnrUAQp84UnGnY76bfQxA+IBssHZOGB3mYjBtfI0yMu/GG&#10;rtuQiQhhn6CGPIQqkdKnOVn0bVcRR+/f1RZDlHUmTY23CLel7CrVlxYLjgs5VvSbU3raXqyGYmaP&#10;89PusFD4OJx762NYqr+V1q1mR/2ACHQPn/C7PTcaBgN4fYk/QI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tGc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3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574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903" w:type="dxa"/>
          </w:tcPr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inorEastAsia" w:hAnsiTheme="minorEastAsia" w:eastAsia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10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2018.01</w: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导宜科技</w: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培训课程：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JAVA</w:t>
            </w:r>
          </w:p>
        </w:tc>
        <w:tc>
          <w:tcPr>
            <w:tcW w:w="563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574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903" w:type="dxa"/>
          </w:tcPr>
          <w:p>
            <w:pPr>
              <w:tabs>
                <w:tab w:val="left" w:pos="3436"/>
                <w:tab w:val="left" w:pos="7972"/>
              </w:tabs>
              <w:snapToGrid w:val="0"/>
              <w:spacing w:before="468" w:beforeLines="150" w:line="350" w:lineRule="exact"/>
              <w:rPr>
                <w:rFonts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650" cy="417830"/>
                      <wp:effectExtent l="0" t="0" r="0" b="1905"/>
                      <wp:docPr id="114" name="组合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417830"/>
                                <a:chOff x="0" y="0"/>
                                <a:chExt cx="6597412" cy="322872"/>
                              </a:xfrm>
                            </wpg:grpSpPr>
                            <wps:wsp>
                              <wps:cNvPr id="79" name="直接连接符 485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" name="矩形: 圆角 486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81" name="文本框 96"/>
                              <wps:cNvSpPr txBox="1"/>
                              <wps:spPr>
                                <a:xfrm>
                                  <a:off x="132301" y="0"/>
                                  <a:ext cx="1024218" cy="319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rFonts w:hint="eastAsia" w:eastAsiaTheme="minorEastAsia"/>
                                        <w:color w:val="C9B697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技能特长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82" name="矩形: 圆角 488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2.9pt;width:519.5pt;" coordsize="6597412,322872" o:gfxdata="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RqRr5tUAAAAFAQAADwAAAAAAAAABACAAAAAiAAAAZHJzL2Rvd25yZXYueG1sUEsBAhQAFAAA&#10;AAgAh07iQIG/6LCBAwAAkwoAAA4AAAAAAAAAAQAgAAAAJAEAAGRycy9lMm9Eb2MueG1sUEsFBgAA&#10;AAAGAAYAWQEAABcHAAAAAA==&#10;">
                      <o:lock v:ext="edit" aspectratio="f"/>
                      <v:line id="直接连接符 485" o:spid="_x0000_s1026" o:spt="20" style="position:absolute;left:0;top:322872;height:0;width:6597412;" filled="f" stroked="t" coordsize="21600,21600" o:gfxdata="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P5II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486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kWBbe7oAAADb&#10;AAAADwAAAGRycy9kb3ducmV2LnhtbEVPy4rCMBTdC/MP4QruNFVkKNXoQhQfs5paCu4uzbUtNjed&#10;JL7+frIYmOXhvJfrl+nEg5xvLSuYThIQxJXVLdcKivNunILwAVljZ5kUvMnDevUxWGKm7ZO/6ZGH&#10;WsQQ9hkqaELoMyl91ZBBP7E9ceSu1hkMEbpaaofPGG46OUuST2mw5djQYE+bhqpbfjcKduUt/Trm&#10;h8tsv5nPt644lQX/KDUaTpMFiECv8C/+cx+0gjSuj1/iD5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YFt7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301;top:0;height:319960;width:1024218;" filled="f" stroked="f" coordsize="21600,21600" o:gfxdata="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9bbq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rFonts w:hint="eastAsia" w:eastAsiaTheme="minorEastAsia"/>
                                  <w:color w:val="C9B69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技能特长</w:t>
                              </w:r>
                            </w:p>
                          </w:txbxContent>
                        </v:textbox>
                      </v:shape>
                      <v:roundrect id="矩形: 圆角 488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uA/KebsAAADb&#10;AAAADwAAAGRycy9kb3ducmV2LnhtbEWPS4sCMRCE74L/IbTgTRMFRWaNHhZWVBB8gsd20jszOOmM&#10;k/j690YQPBZV9RU1nj5sKW5U+8Kxhl5XgSBOnSk407Df/XVGIHxANlg6Jg1P8jCdNBtjTIy784Zu&#10;25CJCGGfoIY8hCqR0qc5WfRdVxFH79/VFkOUdSZNjfcIt6XsKzWUFguOCzlW9JtTet5erYZiZk/z&#10;8+64UPg8XgbrU1iqw0rrdqunfkAEeoRv+NOeGw2jPry/xB8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/Ke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3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6" w:hRule="atLeast"/>
        </w:trPr>
        <w:tc>
          <w:tcPr>
            <w:tcW w:w="574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903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rPr>
                <w:rFonts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了解JavaScript，Ajax，jQuery等前台开发技术。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熟悉MySql，sql语句。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了解集群下的并发解决方案，支持(HA)高可用(采用nginx,lvs)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熟悉Java编程，有良好的编码能力，熟悉面向对象编程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熟悉JavaWeb, JDBC, 熟悉Http协议。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熟悉Springmvc，Spring，MyBatis，了解Struts2, Hibernate等开源框架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熟练使用Eclipse、SVN、Maven项目管理和项目构建工具。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熟悉应用服务器软件Tomcat等容器配置和部署，能够使用Linux操作系统。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会采用分布式缓存解决数据库压力 对于集群下session共享问题有一定的心得</w: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563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574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903" w:type="dxa"/>
            <w:shd w:val="clear" w:color="auto" w:fill="auto"/>
          </w:tcPr>
          <w:p>
            <w:pPr>
              <w:tabs>
                <w:tab w:val="left" w:pos="3436"/>
                <w:tab w:val="left" w:pos="7972"/>
              </w:tabs>
              <w:snapToGrid w:val="0"/>
              <w:spacing w:before="468" w:beforeLines="150" w:line="350" w:lineRule="exact"/>
              <w:rPr>
                <w:rFonts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650" cy="407670"/>
                      <wp:effectExtent l="0" t="0" r="12700" b="11430"/>
                      <wp:docPr id="32" name="组合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407670"/>
                                <a:chOff x="0" y="0"/>
                                <a:chExt cx="6597412" cy="322872"/>
                              </a:xfrm>
                            </wpg:grpSpPr>
                            <wps:wsp>
                              <wps:cNvPr id="12" name="直接连接符 485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" name="矩形: 圆角 486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4" name="文本框 96"/>
                              <wps:cNvSpPr txBox="1"/>
                              <wps:spPr>
                                <a:xfrm>
                                  <a:off x="132301" y="0"/>
                                  <a:ext cx="1024218" cy="319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兴趣爱好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5" name="矩形: 圆角 488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2.1pt;width:519.5pt;" coordsize="6597412,322872" o:gfxdata="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B0hBn+1gAAAAUBAAAPAAAAAAAAAAEAIAAAACIAAABkcnMvZG93bnJldi54bWxQSwEC&#10;FAAUAAAACACHTuJAw+0FwIUDAACRCgAADgAAAAAAAAABACAAAAAlAQAAZHJzL2Uyb0RvYy54bWxQ&#10;SwUGAAAAAAYABgBZAQAAHAcAAAAA&#10;">
                      <o:lock v:ext="edit" aspectratio="f"/>
                      <v:line id="直接连接符 485" o:spid="_x0000_s1026" o:spt="20" style="position:absolute;left:0;top:322872;height:0;width:6597412;" filled="f" stroked="t" coordsize="21600,21600" o:gfxdata="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TROXZtAAAANsAAAAPAAAA&#10;AAAAAAEAIAAAACIAAABkcnMvZG93bnJldi54bWxQSwECFAAUAAAACACHTuJAMy8FnjsAAAA5AAAA&#10;EAAAAAAAAAABACAAAAADAQAAZHJzL3NoYXBleG1sLnhtbFBLBQYAAAAABgAGAFsBAACtAwAAAAA=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486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ibhQi7sAAADb&#10;AAAADwAAAGRycy9kb3ducmV2LnhtbEVPS4vCMBC+C/sfwgjeNNUVkWr0ICur7slaBG9DM7bFZtJN&#10;sj7+/UYQvM3H95z58m4acSXna8sKhoMEBHFhdc2lgvyw7k9B+ICssbFMCh7kYbn46Mwx1fbGe7pm&#10;oRQxhH2KCqoQ2lRKX1Rk0A9sSxy5s3UGQ4SulNrhLYabRo6SZCIN1hwbKmxpVVFxyf6MgvXxMv3Z&#10;ZpvT6Hs1Hn+5fHfM+VepXneYzEAEuoe3+OXe6Dj/E56/xAP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hQi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301;top:0;height:319960;width:1024218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兴趣爱好</w:t>
                              </w:r>
                            </w:p>
                          </w:txbxContent>
                        </v:textbox>
                      </v:shape>
                      <v:roundrect id="矩形: 圆角 488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3+zHirkAAADb&#10;AAAADwAAAGRycy9kb3ducmV2LnhtbEVPy6rCMBDdX/AfwgjuromCItXoQlBUuHB9gcuxGdtiM6lN&#10;fP29EQR3czjPGU0ethQ3qn3hWEOnrUAQp84UnGnYbWe/AxA+IBssHZOGJ3mYjBs/I0yMu/OabpuQ&#10;iRjCPkENeQhVIqVPc7Lo264ijtzJ1RZDhHUmTY33GG5L2VWqLy0WHBtyrGiaU3reXK2GYm6Pi/P2&#10;sFT4PFx6/8ewUvs/rVvNjhqCCPQIX/HHvTBxfg/ev8QD5Pg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/sx4q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857250</wp:posOffset>
                      </wp:positionV>
                      <wp:extent cx="239395" cy="128905"/>
                      <wp:effectExtent l="0" t="0" r="8255" b="4445"/>
                      <wp:wrapNone/>
                      <wp:docPr id="1" name="矩形: 圆角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39161" cy="12880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9B697"/>
                              </a:solidFill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矩形: 圆角 488" o:spid="_x0000_s1026" o:spt="2" style="position:absolute;left:0pt;flip:x;margin-left:103.35pt;margin-top:67.5pt;height:10.15pt;width:18.85pt;z-index:251666432;v-text-anchor:middle;mso-width-relative:page;mso-height-relative:page;" fillcolor="#C9B697" filled="t" stroked="f" coordsize="21600,21600" arcsize="0.166666666666667" o:gfxdata="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jOlkTaAAAACwEAAA8AAAAAAAAAAQAgAAAAIgAAAGRycy9kb3ducmV2LnhtbFBLAQIU&#10;ABQAAAAIAIdO4kAH0Kt+8QEAAJ4DAAAOAAAAAAAAAAEAIAAAACkBAABkcnMvZTJvRG9jLnhtbFBL&#10;BQYAAAAABgAGAFkBAACMBQAAAAA=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</w:p>
        </w:tc>
        <w:tc>
          <w:tcPr>
            <w:tcW w:w="563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74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903" w:type="dxa"/>
            <w:shd w:val="clear" w:color="auto" w:fill="auto"/>
          </w:tcPr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inorEastAsia" w:hAnsiTheme="minorEastAsia" w:eastAsia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喜欢与人交流，健身，打游戏，学习网络知识。</w:t>
            </w:r>
          </w:p>
        </w:tc>
        <w:tc>
          <w:tcPr>
            <w:tcW w:w="563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574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903" w:type="dxa"/>
            <w:shd w:val="clear" w:color="auto" w:fill="auto"/>
            <w:vAlign w:val="top"/>
          </w:tcPr>
          <w:p>
            <w:pPr>
              <w:tabs>
                <w:tab w:val="left" w:pos="3436"/>
                <w:tab w:val="left" w:pos="7972"/>
              </w:tabs>
              <w:snapToGrid w:val="0"/>
              <w:spacing w:before="468" w:beforeLines="150" w:line="350" w:lineRule="exac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650" cy="407670"/>
                      <wp:effectExtent l="0" t="0" r="12700" b="11430"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407670"/>
                                <a:chOff x="0" y="0"/>
                                <a:chExt cx="6597412" cy="322872"/>
                              </a:xfrm>
                            </wpg:grpSpPr>
                            <wps:wsp>
                              <wps:cNvPr id="36" name="直接连接符 485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" name="矩形: 圆角 486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38" name="文本框 96"/>
                              <wps:cNvSpPr txBox="1"/>
                              <wps:spPr>
                                <a:xfrm>
                                  <a:off x="132301" y="0"/>
                                  <a:ext cx="1024218" cy="319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语言交流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9" name="矩形: 圆角 488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2.1pt;width:519.5pt;" coordsize="6597412,322872" o:gfxdata="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B0hBn+1gAAAAUBAAAPAAAAAAAAAAEAIAAAACIAAABkcnMvZG93bnJldi54bWxQSwECFAAUAAAA&#10;CACHTuJArTI9fX8DAACRCgAADgAAAAAAAAABACAAAAAlAQAAZHJzL2Uyb0RvYy54bWxQSwUGAAAA&#10;AAYABgBZAQAAFgcAAAAA&#10;">
                      <o:lock v:ext="edit" aspectratio="f"/>
                      <v:line id="直接连接符 485" o:spid="_x0000_s1026" o:spt="20" style="position:absolute;left:0;top:322872;height:0;width:6597412;" filled="f" stroked="t" coordsize="21600,21600" o:gfxdata="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yr+6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486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vTYK6L4AAADb&#10;AAAADwAAAGRycy9kb3ducmV2LnhtbEWPT2sCMRTE7wW/Q3iCN836hyqr0YMotfbkugjeHpvn7uLm&#10;ZZukar99Iwg9DjPzG2axephG3Mj52rKC4SABQVxYXXOpID9u+zMQPiBrbCyTgl/ysFp23haYanvn&#10;A92yUIoIYZ+igiqENpXSFxUZ9APbEkfvYp3BEKUrpXZ4j3DTyFGSvEuDNceFCltaV1Rcsx+jYHu6&#10;zr4+s9159LGeTDYu359y/laq1x0mcxCBHuE//GrvtILxFJ5f4g+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YK6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301;top:0;height:319960;width:1024218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语言交流</w:t>
                              </w:r>
                            </w:p>
                          </w:txbxContent>
                        </v:textbox>
                      </v:shape>
                      <v:roundrect id="矩形: 圆角 488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FRSR778AAADb&#10;AAAADwAAAGRycy9kb3ducmV2LnhtbEWPQWvCQBSE74L/YXmCN7NrpcWmrh6EFlsoqGnB4zP7TILZ&#10;t2l2q8m/7woFj8PMfMMsVp2txYVaXznWME0UCOLcmYoLDV/Z62QOwgdkg7Vj0tCTh9VyOFhgatyV&#10;d3TZh0JECPsUNZQhNKmUPi/Jok9cQxy9k2sthijbQpoWrxFua/mg1JO0WHFcKLGhdUn5ef9rNVRv&#10;9rg5Z4d3hf3h53F7DB/q+1Pr8WiqXkAE6sI9/N/eGA2zZ7h9iT9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Uke+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857250</wp:posOffset>
                      </wp:positionV>
                      <wp:extent cx="239395" cy="128905"/>
                      <wp:effectExtent l="0" t="0" r="8255" b="4445"/>
                      <wp:wrapNone/>
                      <wp:docPr id="40" name="矩形: 圆角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39161" cy="12880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9B697"/>
                              </a:solidFill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矩形: 圆角 488" o:spid="_x0000_s1026" o:spt="2" style="position:absolute;left:0pt;flip:x;margin-left:103.35pt;margin-top:67.5pt;height:10.15pt;width:18.85pt;z-index:251694080;v-text-anchor:middle;mso-width-relative:page;mso-height-relative:page;" fillcolor="#C9B697" filled="t" stroked="f" coordsize="21600,21600" arcsize="0.166666666666667" o:gfxdata="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IzpZE2gAAAAsBAAAPAAAAAAAAAAEAIAAAACIAAABkcnMvZG93bnJldi54bWxQSwEC&#10;FAAUAAAACACHTuJAxT4d3vIBAACfAwAADgAAAAAAAAABACAAAAApAQAAZHJzL2Uyb0RvYy54bWxQ&#10;SwUGAAAAAAYABgBZAQAAjQUAAAAA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</w:p>
        </w:tc>
        <w:tc>
          <w:tcPr>
            <w:tcW w:w="563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574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903" w:type="dxa"/>
            <w:shd w:val="clear" w:color="auto" w:fill="auto"/>
          </w:tcPr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英语：读写能力一般 | 听说能力一般。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174625</wp:posOffset>
                      </wp:positionV>
                      <wp:extent cx="1024255" cy="403860"/>
                      <wp:effectExtent l="0" t="0" r="0" b="0"/>
                      <wp:wrapNone/>
                      <wp:docPr id="31" name="文本框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4254" cy="4039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jc w:val="both"/>
                                    <w:rPr>
                                      <w:rFonts w:hint="eastAsia" w:asciiTheme="majorHAnsi" w:eastAsiaTheme="minorEastAsia" w:cstheme="minorBidi"/>
                                      <w:b/>
                                      <w:bCs/>
                                      <w:color w:val="C9B697"/>
                                      <w:kern w:val="24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96" o:spid="_x0000_s1026" o:spt="202" type="#_x0000_t202" style="position:absolute;left:0pt;margin-left:12.4pt;margin-top:13.75pt;height:31.8pt;width:80.65pt;z-index:251696128;mso-width-relative:page;mso-height-relative:page;" filled="f" stroked="f" coordsize="21600,21600" o:gfxdata="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ewDZfWAAAACAEAAA8A&#10;AAAAAAAAAQAgAAAAIgAAAGRycy9kb3ducmV2LnhtbFBLAQIUABQAAAAIAIdO4kDy3hPSpwEAACkD&#10;AAAOAAAAAAAAAAEAIAAAACUBAABkcnMvZTJvRG9jLnhtbFBLBQYAAAAABgAGAFkBAAA+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 w:asciiTheme="majorHAnsi" w:eastAsiaTheme="minorEastAsia" w:cstheme="minorBidi"/>
                                <w:b/>
                                <w:bCs/>
                                <w:color w:val="C9B697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具有良好的社会交往能力，能够积极与人沟通。</w:t>
            </w:r>
          </w:p>
        </w:tc>
        <w:tc>
          <w:tcPr>
            <w:tcW w:w="563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2040" w:type="dxa"/>
            <w:gridSpan w:val="3"/>
            <w:shd w:val="clear" w:color="auto" w:fill="auto"/>
            <w:vAlign w:val="top"/>
          </w:tcPr>
          <w:p>
            <w:pPr>
              <w:tabs>
                <w:tab w:val="left" w:pos="3436"/>
                <w:tab w:val="left" w:pos="7972"/>
              </w:tabs>
              <w:snapToGrid w:val="0"/>
              <w:spacing w:before="468" w:beforeLines="150" w:line="350" w:lineRule="exac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7433310" cy="471170"/>
                      <wp:effectExtent l="0" t="0" r="0" b="0"/>
                      <wp:docPr id="48" name="组合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33310" cy="471171"/>
                                <a:chOff x="0" y="-50292"/>
                                <a:chExt cx="6597412" cy="373164"/>
                              </a:xfrm>
                            </wpg:grpSpPr>
                            <wps:wsp>
                              <wps:cNvPr id="41" name="直接连接符 485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" name="矩形: 圆角 486"/>
                              <wps:cNvSpPr/>
                              <wps:spPr>
                                <a:xfrm>
                                  <a:off x="319557" y="-11065"/>
                                  <a:ext cx="1460268" cy="25548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43" name="文本框 96"/>
                              <wps:cNvSpPr txBox="1"/>
                              <wps:spPr>
                                <a:xfrm>
                                  <a:off x="386061" y="-50292"/>
                                  <a:ext cx="1024047" cy="319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项目经验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44" name="矩形: 圆角 488"/>
                              <wps:cNvSpPr/>
                              <wps:spPr>
                                <a:xfrm flipH="1">
                                  <a:off x="1481121" y="63870"/>
                                  <a:ext cx="238963" cy="8549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7.1pt;width:585.3pt;" coordorigin="0,-50292" coordsize="6597412,373164" o:gfxdata="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Ac6OutYAAAAFAQAADwAAAAAAAAABACAAAAAiAAAAZHJzL2Rvd25yZXYueG1sUEsBAhQAFAAA&#10;AAgAh07iQN2T1pK5AwAAyQoAAA4AAAAAAAAAAQAgAAAAJQEAAGRycy9lMm9Eb2MueG1sUEsFBgAA&#10;AAAGAAYAWQEAAFAHAAAAAA==&#10;">
                      <o:lock v:ext="edit" aspectratio="f"/>
                      <v:line id="直接连接符 485" o:spid="_x0000_s1026" o:spt="20" style="position:absolute;left:0;top:322872;height:0;width:6597412;" filled="f" stroked="t" coordsize="21600,21600" o:gfxdata="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JVSz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486" o:spid="_x0000_s1026" o:spt="2" style="position:absolute;left:319557;top:-11065;height:255482;width:1460268;v-text-anchor:middle;" fillcolor="#40444D" filled="t" stroked="f" coordsize="21600,21600" arcsize="0.166666666666667" o:gfxdata="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R9oN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386061;top:-50292;height:319855;width:1024047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项目经验</w:t>
                              </w:r>
                            </w:p>
                          </w:txbxContent>
                        </v:textbox>
                      </v:shape>
                      <v:roundrect id="矩形: 圆角 488" o:spid="_x0000_s1026" o:spt="2" style="position:absolute;left:1481121;top:63870;flip:x;height:85496;width:238963;v-text-anchor:middle;" fillcolor="#C9B697" filled="t" stroked="f" coordsize="21600,21600" arcsize="0.5" o:gfxdata="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B81H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tc>
          <w:tcPr>
            <w:tcW w:w="12040" w:type="dxa"/>
            <w:gridSpan w:val="3"/>
            <w:shd w:val="clear" w:color="auto" w:fill="auto"/>
          </w:tcPr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 xml:space="preserve">     《网上订餐系统》</w:t>
            </w:r>
            <w:r>
              <w:rPr>
                <w:rFonts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开发环境：Eclipse + Tomcat7 + MySQL + SVN 软件架构：SpringMVC + MyBatis + Spring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ind w:firstLine="630" w:firstLineChars="300"/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lang w:eastAsia="zh-CN"/>
              </w:rPr>
              <w:t>项目描述：系统包括注册、登录、订餐、查找、购物车等相关功能。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ind w:firstLine="630" w:firstLineChars="300"/>
              <w:rPr>
                <w:rFonts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《网上书城》</w:t>
            </w:r>
            <w:r>
              <w:rPr>
                <w:rFonts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开发环境：Eclipse + Tomcat7 + MySQL + SVN 软件架构：Hibernate + Struts2 + Spring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ind w:firstLine="630" w:firstLineChars="300"/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lang w:eastAsia="zh-CN"/>
              </w:rPr>
              <w:t>项目描述：系统包括注册、登录、购书、查书、管理员修改等相关功能。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2040" w:type="dxa"/>
            <w:gridSpan w:val="3"/>
            <w:shd w:val="clear" w:color="auto" w:fill="auto"/>
            <w:vAlign w:val="top"/>
          </w:tcPr>
          <w:p>
            <w:pPr>
              <w:tabs>
                <w:tab w:val="left" w:pos="3436"/>
                <w:tab w:val="left" w:pos="7972"/>
              </w:tabs>
              <w:snapToGrid w:val="0"/>
              <w:spacing w:before="468" w:beforeLines="150" w:line="350" w:lineRule="exact"/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650" cy="418465"/>
                      <wp:effectExtent l="0" t="0" r="0" b="1270"/>
                      <wp:docPr id="84" name="组合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418464"/>
                                <a:chOff x="0" y="-8549"/>
                                <a:chExt cx="6597412" cy="331421"/>
                              </a:xfrm>
                            </wpg:grpSpPr>
                            <wps:wsp>
                              <wps:cNvPr id="63" name="直接连接符 485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" name="矩形: 圆角 486"/>
                              <wps:cNvSpPr/>
                              <wps:spPr>
                                <a:xfrm>
                                  <a:off x="412735" y="31181"/>
                                  <a:ext cx="1460447" cy="25548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65" name="文本框 96"/>
                              <wps:cNvSpPr txBox="1"/>
                              <wps:spPr>
                                <a:xfrm>
                                  <a:off x="491472" y="-8549"/>
                                  <a:ext cx="1024218" cy="319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技能</w:t>
                                    </w: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/语音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6" name="矩形: 圆角 488"/>
                              <wps:cNvSpPr/>
                              <wps:spPr>
                                <a:xfrm flipH="1">
                                  <a:off x="1650940" y="115168"/>
                                  <a:ext cx="239386" cy="102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2.95pt;width:519.5pt;" coordorigin="0,-8549" coordsize="6597412,331421" o:gfxdata="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B4kiTHVAAAABQEAAA8AAAAAAAAAAQAgAAAAIgAAAGRycy9kb3ducmV2Lnht&#10;bFBLAQIUABQAAAAIAIdO4kDY+fUliwMAAJwKAAAOAAAAAAAAAAEAIAAAACQBAABkcnMvZTJvRG9j&#10;LnhtbFBLBQYAAAAABgAGAFkBAAAhBwAAAAA=&#10;">
                      <o:lock v:ext="edit" aspectratio="f"/>
                      <v:line id="直接连接符 485" o:spid="_x0000_s1026" o:spt="20" style="position:absolute;left:0;top:322872;height:0;width:6597412;" filled="f" stroked="t" coordsize="21600,21600" o:gfxdata="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DjM/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486" o:spid="_x0000_s1026" o:spt="2" style="position:absolute;left:412735;top:31181;height:255482;width:1460447;v-text-anchor:middle;" fillcolor="#40444D" filled="t" stroked="f" coordsize="21600,21600" arcsize="0.166666666666667" o:gfxdata="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7uC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491472;top:-8549;height:319855;width:1024218;" filled="f" stroked="f" coordsize="21600,21600" o:gfxdata="UEsDBAoAAAAAAIdO4kAAAAAAAAAAAAAAAAAEAAAAZHJzL1BLAwQUAAAACACHTuJAC8JWE7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wyKD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lY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技能</w:t>
                              </w: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/语音</w:t>
                              </w:r>
                            </w:p>
                          </w:txbxContent>
                        </v:textbox>
                      </v:shape>
                      <v:roundrect id="矩形: 圆角 488" o:spid="_x0000_s1026" o:spt="2" style="position:absolute;left:1650940;top:115168;flip:x;height:102092;width:239386;v-text-anchor:middle;" fillcolor="#C9B697" filled="t" stroked="f" coordsize="21600,21600" arcsize="0.166666666666667" o:gfxdata="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OCqA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2040" w:type="dxa"/>
            <w:gridSpan w:val="3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630" w:firstLineChars="30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一般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630" w:firstLineChars="30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Spring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熟练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630" w:firstLineChars="30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Struts2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良好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630" w:firstLineChars="30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lang w:val="en-US" w:eastAsia="zh-CN"/>
              </w:rPr>
              <w:t>JS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良好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630" w:firstLineChars="30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英语cet-6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良好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630" w:firstLineChars="30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MySQL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良好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630" w:firstLineChars="30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SpringMVC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熟练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right="0"/>
              <w:rPr>
                <w:rFonts w:hint="eastAsia" w:ascii="Microsoft YaHei" w:hAnsi="Microsoft YaHei" w:eastAsia="Microsoft YaHei" w:cs="Microsoft YaHei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</w:tbl>
    <w:p>
      <w:pPr>
        <w:snapToGrid w:val="0"/>
        <w:spacing w:line="20" w:lineRule="exact"/>
        <w:rPr>
          <w:rFonts w:ascii="Microsoft YaHei" w:hAnsi="Microsoft YaHei" w:eastAsia="Microsoft YaHei"/>
        </w:rPr>
      </w:pPr>
    </w:p>
    <w:sectPr>
      <w:headerReference r:id="rId3" w:type="default"/>
      <w:pgSz w:w="11906" w:h="16838"/>
      <w:pgMar w:top="284" w:right="0" w:bottom="284" w:left="0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7822565" cy="254000"/>
              <wp:effectExtent l="0" t="0" r="7620" b="0"/>
              <wp:wrapNone/>
              <wp:docPr id="11" name="矩形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2276" cy="254000"/>
                      </a:xfrm>
                      <a:prstGeom prst="rect">
                        <a:avLst/>
                      </a:prstGeom>
                      <a:solidFill>
                        <a:srgbClr val="40444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20pt;width:615.95pt;mso-position-horizontal:left;mso-position-horizontal-relative:margin;z-index:251660288;v-text-anchor:middle;mso-width-relative:page;mso-height-relative:page;" fillcolor="#40444D" filled="t" stroked="f" coordsize="21600,21600" o:gfxdata="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st+jr0gAAAAUBAAAPAAAAAAAA&#10;AAEAIAAAACIAAABkcnMvZG93bnJldi54bWxQSwECFAAUAAAACACHTuJAIlBck1ECAAB/BAAADgAA&#10;AAAAAAABACAAAAAhAQAAZHJzL2Uyb0RvYy54bWxQSwUGAAAAAAYABgBZAQAA5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874E83"/>
    <w:rsid w:val="0000037E"/>
    <w:rsid w:val="0000133D"/>
    <w:rsid w:val="000248D3"/>
    <w:rsid w:val="00036377"/>
    <w:rsid w:val="00057AE2"/>
    <w:rsid w:val="00084211"/>
    <w:rsid w:val="000A5775"/>
    <w:rsid w:val="000B2491"/>
    <w:rsid w:val="000C06AB"/>
    <w:rsid w:val="000C55D6"/>
    <w:rsid w:val="000D49DB"/>
    <w:rsid w:val="000F39AF"/>
    <w:rsid w:val="000F5DA7"/>
    <w:rsid w:val="001049B1"/>
    <w:rsid w:val="00114F4C"/>
    <w:rsid w:val="00117FF3"/>
    <w:rsid w:val="001353F8"/>
    <w:rsid w:val="00140EF2"/>
    <w:rsid w:val="00173D95"/>
    <w:rsid w:val="00181122"/>
    <w:rsid w:val="00182CE2"/>
    <w:rsid w:val="00195FC7"/>
    <w:rsid w:val="001A7A5D"/>
    <w:rsid w:val="001A7B44"/>
    <w:rsid w:val="001B449A"/>
    <w:rsid w:val="001B629A"/>
    <w:rsid w:val="001D597D"/>
    <w:rsid w:val="001F7F0B"/>
    <w:rsid w:val="002009F5"/>
    <w:rsid w:val="00201506"/>
    <w:rsid w:val="00201A09"/>
    <w:rsid w:val="00216FF7"/>
    <w:rsid w:val="00217A7B"/>
    <w:rsid w:val="002207B6"/>
    <w:rsid w:val="00231114"/>
    <w:rsid w:val="00253141"/>
    <w:rsid w:val="00253608"/>
    <w:rsid w:val="00254868"/>
    <w:rsid w:val="002559D7"/>
    <w:rsid w:val="00274721"/>
    <w:rsid w:val="0028301B"/>
    <w:rsid w:val="00291E2D"/>
    <w:rsid w:val="0029360D"/>
    <w:rsid w:val="002A4AFA"/>
    <w:rsid w:val="002E3526"/>
    <w:rsid w:val="00317EF6"/>
    <w:rsid w:val="00326844"/>
    <w:rsid w:val="0034264A"/>
    <w:rsid w:val="003516A3"/>
    <w:rsid w:val="00363784"/>
    <w:rsid w:val="00365F7B"/>
    <w:rsid w:val="003765EC"/>
    <w:rsid w:val="003B6BEB"/>
    <w:rsid w:val="003B6D34"/>
    <w:rsid w:val="003C2664"/>
    <w:rsid w:val="003F4EAD"/>
    <w:rsid w:val="00405889"/>
    <w:rsid w:val="00427549"/>
    <w:rsid w:val="00430A56"/>
    <w:rsid w:val="00437044"/>
    <w:rsid w:val="004600CF"/>
    <w:rsid w:val="0046046C"/>
    <w:rsid w:val="00482423"/>
    <w:rsid w:val="00487524"/>
    <w:rsid w:val="004A56F5"/>
    <w:rsid w:val="004B447F"/>
    <w:rsid w:val="004C737C"/>
    <w:rsid w:val="004C77DB"/>
    <w:rsid w:val="005125CE"/>
    <w:rsid w:val="00512A3D"/>
    <w:rsid w:val="00517A82"/>
    <w:rsid w:val="0052547F"/>
    <w:rsid w:val="00544E0F"/>
    <w:rsid w:val="00555BAF"/>
    <w:rsid w:val="00573267"/>
    <w:rsid w:val="005767D7"/>
    <w:rsid w:val="00592051"/>
    <w:rsid w:val="00597256"/>
    <w:rsid w:val="005B4866"/>
    <w:rsid w:val="005B7939"/>
    <w:rsid w:val="005C46FD"/>
    <w:rsid w:val="005C607B"/>
    <w:rsid w:val="005E48C1"/>
    <w:rsid w:val="006055BF"/>
    <w:rsid w:val="00613514"/>
    <w:rsid w:val="00626F95"/>
    <w:rsid w:val="006271F3"/>
    <w:rsid w:val="006550CA"/>
    <w:rsid w:val="00666FDD"/>
    <w:rsid w:val="00692FB9"/>
    <w:rsid w:val="00695A7C"/>
    <w:rsid w:val="006A7227"/>
    <w:rsid w:val="006B1012"/>
    <w:rsid w:val="006C7B94"/>
    <w:rsid w:val="006D3FFC"/>
    <w:rsid w:val="006D6D79"/>
    <w:rsid w:val="006E1A06"/>
    <w:rsid w:val="006E6252"/>
    <w:rsid w:val="006F1242"/>
    <w:rsid w:val="00701DD9"/>
    <w:rsid w:val="00715129"/>
    <w:rsid w:val="00725686"/>
    <w:rsid w:val="00734752"/>
    <w:rsid w:val="00762CFA"/>
    <w:rsid w:val="007710E9"/>
    <w:rsid w:val="00773D6C"/>
    <w:rsid w:val="00774332"/>
    <w:rsid w:val="007A7DEA"/>
    <w:rsid w:val="007B0807"/>
    <w:rsid w:val="007C1714"/>
    <w:rsid w:val="007C4350"/>
    <w:rsid w:val="007D38C7"/>
    <w:rsid w:val="007D7E14"/>
    <w:rsid w:val="007F4B90"/>
    <w:rsid w:val="00836143"/>
    <w:rsid w:val="00856AAB"/>
    <w:rsid w:val="00856FFC"/>
    <w:rsid w:val="00861F03"/>
    <w:rsid w:val="0087697A"/>
    <w:rsid w:val="00894B7B"/>
    <w:rsid w:val="008A5F85"/>
    <w:rsid w:val="008D3104"/>
    <w:rsid w:val="008E56B2"/>
    <w:rsid w:val="008E5B36"/>
    <w:rsid w:val="008F55C0"/>
    <w:rsid w:val="00906E86"/>
    <w:rsid w:val="00917FD2"/>
    <w:rsid w:val="00931A05"/>
    <w:rsid w:val="009718B5"/>
    <w:rsid w:val="00972AF1"/>
    <w:rsid w:val="00976AA7"/>
    <w:rsid w:val="009820BC"/>
    <w:rsid w:val="009A21C5"/>
    <w:rsid w:val="009A4495"/>
    <w:rsid w:val="009B2385"/>
    <w:rsid w:val="009C31B4"/>
    <w:rsid w:val="009D7E2B"/>
    <w:rsid w:val="009E7758"/>
    <w:rsid w:val="009F00DB"/>
    <w:rsid w:val="00A96B78"/>
    <w:rsid w:val="00A97A65"/>
    <w:rsid w:val="00AA4E02"/>
    <w:rsid w:val="00AB1A43"/>
    <w:rsid w:val="00AB2059"/>
    <w:rsid w:val="00AC6129"/>
    <w:rsid w:val="00AD39AB"/>
    <w:rsid w:val="00AD40A7"/>
    <w:rsid w:val="00AF06FB"/>
    <w:rsid w:val="00B07C75"/>
    <w:rsid w:val="00B362D2"/>
    <w:rsid w:val="00B61D5A"/>
    <w:rsid w:val="00B65619"/>
    <w:rsid w:val="00B732DF"/>
    <w:rsid w:val="00B743F7"/>
    <w:rsid w:val="00B74EBC"/>
    <w:rsid w:val="00B755DF"/>
    <w:rsid w:val="00B84686"/>
    <w:rsid w:val="00B91500"/>
    <w:rsid w:val="00BD7984"/>
    <w:rsid w:val="00BE1B38"/>
    <w:rsid w:val="00C1020A"/>
    <w:rsid w:val="00C253D3"/>
    <w:rsid w:val="00C32681"/>
    <w:rsid w:val="00C407AF"/>
    <w:rsid w:val="00C60009"/>
    <w:rsid w:val="00C72A76"/>
    <w:rsid w:val="00CA285B"/>
    <w:rsid w:val="00CB2B38"/>
    <w:rsid w:val="00CC2936"/>
    <w:rsid w:val="00CF5955"/>
    <w:rsid w:val="00D023F5"/>
    <w:rsid w:val="00D10FE6"/>
    <w:rsid w:val="00D16AF3"/>
    <w:rsid w:val="00D26016"/>
    <w:rsid w:val="00D45A27"/>
    <w:rsid w:val="00D465DB"/>
    <w:rsid w:val="00D83CE2"/>
    <w:rsid w:val="00D87B99"/>
    <w:rsid w:val="00D945FB"/>
    <w:rsid w:val="00DB450B"/>
    <w:rsid w:val="00DC395B"/>
    <w:rsid w:val="00DC5917"/>
    <w:rsid w:val="00DC7676"/>
    <w:rsid w:val="00DD7306"/>
    <w:rsid w:val="00DE4B68"/>
    <w:rsid w:val="00E01D3E"/>
    <w:rsid w:val="00E04CC7"/>
    <w:rsid w:val="00E15856"/>
    <w:rsid w:val="00E17BB2"/>
    <w:rsid w:val="00E227E5"/>
    <w:rsid w:val="00E24011"/>
    <w:rsid w:val="00E30116"/>
    <w:rsid w:val="00E420E1"/>
    <w:rsid w:val="00E51F9F"/>
    <w:rsid w:val="00E612A1"/>
    <w:rsid w:val="00E757CA"/>
    <w:rsid w:val="00EA6DC8"/>
    <w:rsid w:val="00EB56D7"/>
    <w:rsid w:val="00EE02B2"/>
    <w:rsid w:val="00EE16B3"/>
    <w:rsid w:val="00EE2644"/>
    <w:rsid w:val="00F014B4"/>
    <w:rsid w:val="00F12E0B"/>
    <w:rsid w:val="00F169F4"/>
    <w:rsid w:val="00F20E7D"/>
    <w:rsid w:val="00F32510"/>
    <w:rsid w:val="00F42A6A"/>
    <w:rsid w:val="00F53869"/>
    <w:rsid w:val="00F54448"/>
    <w:rsid w:val="00F61423"/>
    <w:rsid w:val="00F87584"/>
    <w:rsid w:val="00FA0255"/>
    <w:rsid w:val="00FC164A"/>
    <w:rsid w:val="00FE3F4E"/>
    <w:rsid w:val="00FF523C"/>
    <w:rsid w:val="0C5E390C"/>
    <w:rsid w:val="13C1310A"/>
    <w:rsid w:val="19F76047"/>
    <w:rsid w:val="25F35E70"/>
    <w:rsid w:val="274609A9"/>
    <w:rsid w:val="29874E83"/>
    <w:rsid w:val="302230C5"/>
    <w:rsid w:val="35364EB1"/>
    <w:rsid w:val="37352FD9"/>
    <w:rsid w:val="3B106A59"/>
    <w:rsid w:val="3BF53AB5"/>
    <w:rsid w:val="4A9651F0"/>
    <w:rsid w:val="4EBF3199"/>
    <w:rsid w:val="54EC3F85"/>
    <w:rsid w:val="5E04661B"/>
    <w:rsid w:val="645A4D08"/>
    <w:rsid w:val="645E2B60"/>
    <w:rsid w:val="69A10AD8"/>
    <w:rsid w:val="7848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7">
    <w:name w:val="FollowedHyperlink"/>
    <w:basedOn w:val="6"/>
    <w:semiHidden/>
    <w:unhideWhenUsed/>
    <w:uiPriority w:val="99"/>
    <w:rPr>
      <w:color w:val="4646A3"/>
      <w:u w:val="none"/>
    </w:rPr>
  </w:style>
  <w:style w:type="character" w:styleId="8">
    <w:name w:val="Emphasis"/>
    <w:basedOn w:val="6"/>
    <w:qFormat/>
    <w:uiPriority w:val="20"/>
    <w:rPr>
      <w:i/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字符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字符"/>
    <w:basedOn w:val="6"/>
    <w:link w:val="3"/>
    <w:qFormat/>
    <w:uiPriority w:val="99"/>
    <w:rPr>
      <w:sz w:val="18"/>
      <w:szCs w:val="18"/>
    </w:rPr>
  </w:style>
  <w:style w:type="character" w:customStyle="1" w:styleId="14">
    <w:name w:val="日期字符"/>
    <w:basedOn w:val="6"/>
    <w:link w:val="2"/>
    <w:semiHidden/>
    <w:uiPriority w:val="99"/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未处理的提及1"/>
    <w:basedOn w:val="6"/>
    <w:semiHidden/>
    <w:unhideWhenUsed/>
    <w:uiPriority w:val="99"/>
    <w:rPr>
      <w:color w:val="808080"/>
      <w:shd w:val="clear" w:color="auto" w:fill="E6E6E6"/>
    </w:rPr>
  </w:style>
  <w:style w:type="character" w:customStyle="1" w:styleId="17">
    <w:name w:val="Unresolved Mention"/>
    <w:basedOn w:val="6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SC-201804241908\AppData\Roaming\Kingsoft\office6\script\resume_download_cache\15e3bbab2ea99eca0c4dce0a8a9607d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03B65E-91AE-AC4F-959E-2B3F8879ED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15e3bbab2ea99eca0c4dce0a8a9607de.docx</Template>
  <Pages>2</Pages>
  <Words>1214</Words>
  <Characters>1366</Characters>
  <Lines>62</Lines>
  <Paragraphs>51</Paragraphs>
  <TotalTime>1</TotalTime>
  <ScaleCrop>false</ScaleCrop>
  <LinksUpToDate>false</LinksUpToDate>
  <CharactersWithSpaces>1401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2018-05-07T05:53:00Z</dcterms:created>
  <dc:creator>Longing</dc:creator>
  <cp:lastModifiedBy>Administrator</cp:lastModifiedBy>
  <dcterms:modified xsi:type="dcterms:W3CDTF">2018-07-10T05:06:32Z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2052-10.1.0.7400</vt:lpwstr>
  </property>
</Properties>
</file>